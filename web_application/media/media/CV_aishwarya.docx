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08D6C4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6260FD3" w14:textId="39F9C87A" w:rsidR="001B2ABD" w:rsidRDefault="00311C2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DCE8996" wp14:editId="589F83BE">
                  <wp:extent cx="2139315" cy="2606040"/>
                  <wp:effectExtent l="190500" t="171450" r="165735" b="19431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" t="-550" r="-356" b="6572"/>
                          <a:stretch/>
                        </pic:blipFill>
                        <pic:spPr bwMode="auto">
                          <a:xfrm>
                            <a:off x="0" y="0"/>
                            <a:ext cx="2153969" cy="262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39EC9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2373082" w14:textId="101F5D71" w:rsidR="00D759AD" w:rsidRPr="00D759AD" w:rsidRDefault="00C10DB7" w:rsidP="00D759AD">
            <w:pPr>
              <w:pStyle w:val="Title"/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/>
              </w:rPr>
              <w:t>aishwarya jamdar</w:t>
            </w:r>
          </w:p>
          <w:p w14:paraId="7910085B" w14:textId="77777777" w:rsidR="00C10DB7" w:rsidRPr="00C10DB7" w:rsidRDefault="00C10DB7" w:rsidP="00C10DB7">
            <w:pPr>
              <w:shd w:val="clear" w:color="auto" w:fill="FFFFFF"/>
              <w:spacing w:before="120" w:after="120" w:line="384" w:lineRule="atLeast"/>
              <w:textAlignment w:val="baseline"/>
              <w:rPr>
                <w:rFonts w:ascii="inherit" w:eastAsia="Times New Roman" w:hAnsi="inherit" w:cs="Times New Roman"/>
                <w:color w:val="3C484E"/>
                <w:sz w:val="33"/>
                <w:szCs w:val="33"/>
                <w:lang w:val="en-IN" w:eastAsia="en-IN"/>
              </w:rPr>
            </w:pPr>
            <w:r w:rsidRPr="00C10DB7">
              <w:rPr>
                <w:rFonts w:ascii="inherit" w:eastAsia="Times New Roman" w:hAnsi="inherit" w:cs="Times New Roman"/>
                <w:color w:val="3C484E"/>
                <w:sz w:val="33"/>
                <w:szCs w:val="33"/>
                <w:lang w:val="en-IN" w:eastAsia="en-IN"/>
              </w:rPr>
              <w:t>A highly organized and hard-working individual looking for a responsible position to gain practical experience.</w:t>
            </w:r>
          </w:p>
          <w:p w14:paraId="6C89E119" w14:textId="46B6F767" w:rsidR="006633A2" w:rsidRPr="00C10DB7" w:rsidRDefault="00D759AD" w:rsidP="00D759AD">
            <w:pPr>
              <w:pStyle w:val="Subtitle"/>
              <w:rPr>
                <w:rFonts w:ascii="Times New Roman" w:hAnsi="Times New Roman" w:cs="Times New Roman"/>
                <w:iCs/>
              </w:rPr>
            </w:pPr>
            <w:r w:rsidRPr="00C10DB7">
              <w:rPr>
                <w:rFonts w:ascii="Times New Roman" w:hAnsi="Times New Roman" w:cs="Times New Roman"/>
                <w:i/>
                <w:spacing w:val="2146"/>
                <w:w w:val="17"/>
              </w:rPr>
              <w:t>.</w:t>
            </w:r>
          </w:p>
        </w:tc>
      </w:tr>
      <w:tr w:rsidR="001B2ABD" w14:paraId="2F6AD2D7" w14:textId="77777777" w:rsidTr="001B2ABD">
        <w:tc>
          <w:tcPr>
            <w:tcW w:w="3600" w:type="dxa"/>
          </w:tcPr>
          <w:p w14:paraId="010838C0" w14:textId="7F1A1F2D" w:rsidR="00036450" w:rsidRPr="00B05A6C" w:rsidRDefault="00761512" w:rsidP="00CB0055">
            <w:pPr>
              <w:pStyle w:val="Heading3"/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contact</w:t>
            </w:r>
          </w:p>
          <w:sdt>
            <w:sdtPr>
              <w:rPr>
                <w:rFonts w:ascii="Bahnschrift Condensed" w:hAnsi="Bahnschrift Condensed"/>
                <w:sz w:val="32"/>
                <w:szCs w:val="32"/>
              </w:rPr>
              <w:id w:val="1111563247"/>
              <w:placeholder>
                <w:docPart w:val="978C496CB79C4B24AE1B90FC4EE7D9B9"/>
              </w:placeholder>
              <w:temporary/>
              <w:showingPlcHdr/>
            </w:sdtPr>
            <w:sdtEndPr/>
            <w:sdtContent>
              <w:p w14:paraId="1C69305B" w14:textId="7FDB420E" w:rsidR="004D3011" w:rsidRDefault="004D3011" w:rsidP="004D3011">
                <w:pPr>
                  <w:rPr>
                    <w:rFonts w:ascii="Bahnschrift Condensed" w:hAnsi="Bahnschrift Condensed"/>
                    <w:sz w:val="32"/>
                    <w:szCs w:val="32"/>
                  </w:rPr>
                </w:pPr>
                <w:r w:rsidRPr="00B05A6C">
                  <w:rPr>
                    <w:rFonts w:ascii="Bahnschrift Condensed" w:hAnsi="Bahnschrift Condensed"/>
                    <w:sz w:val="32"/>
                    <w:szCs w:val="32"/>
                  </w:rPr>
                  <w:t>PHONE:</w:t>
                </w:r>
              </w:p>
            </w:sdtContent>
          </w:sdt>
          <w:p w14:paraId="6F8C086B" w14:textId="748313AC" w:rsidR="00C10DB7" w:rsidRDefault="003F0C68" w:rsidP="004D301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 xml:space="preserve">8104209308 </w:t>
            </w:r>
          </w:p>
          <w:p w14:paraId="63969662" w14:textId="77777777" w:rsidR="003F0C68" w:rsidRPr="00B05A6C" w:rsidRDefault="003F0C68" w:rsidP="004D3011">
            <w:pPr>
              <w:rPr>
                <w:rFonts w:ascii="Bahnschrift Condensed" w:hAnsi="Bahnschrift Condensed"/>
                <w:sz w:val="32"/>
                <w:szCs w:val="32"/>
              </w:rPr>
            </w:pPr>
          </w:p>
          <w:sdt>
            <w:sdtPr>
              <w:rPr>
                <w:rFonts w:ascii="Bahnschrift Condensed" w:hAnsi="Bahnschrift Condensed"/>
                <w:sz w:val="32"/>
                <w:szCs w:val="32"/>
              </w:rPr>
              <w:id w:val="-240260293"/>
              <w:placeholder>
                <w:docPart w:val="FEC34D1FB3B14E7C8C6490A723204D9F"/>
              </w:placeholder>
              <w:temporary/>
              <w:showingPlcHdr/>
            </w:sdtPr>
            <w:sdtEndPr/>
            <w:sdtContent>
              <w:p w14:paraId="0A70D61F" w14:textId="583055AE" w:rsidR="004D3011" w:rsidRPr="00B05A6C" w:rsidRDefault="004D3011" w:rsidP="004D3011">
                <w:pPr>
                  <w:rPr>
                    <w:rFonts w:ascii="Bahnschrift Condensed" w:hAnsi="Bahnschrift Condensed"/>
                    <w:sz w:val="32"/>
                    <w:szCs w:val="32"/>
                  </w:rPr>
                </w:pPr>
                <w:r w:rsidRPr="00B05A6C">
                  <w:rPr>
                    <w:rFonts w:ascii="Bahnschrift Condensed" w:hAnsi="Bahnschrift Condensed"/>
                    <w:sz w:val="32"/>
                    <w:szCs w:val="32"/>
                  </w:rPr>
                  <w:t>EMAIL:</w:t>
                </w:r>
              </w:p>
            </w:sdtContent>
          </w:sdt>
          <w:p w14:paraId="25D32C8B" w14:textId="576427DC" w:rsidR="009E2603" w:rsidRPr="00C10DB7" w:rsidRDefault="003F0C68" w:rsidP="004D301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a</w:t>
            </w:r>
            <w:r w:rsidR="00C10DB7" w:rsidRPr="00C10DB7">
              <w:rPr>
                <w:rFonts w:ascii="Bahnschrift Condensed" w:hAnsi="Bahnschrift Condensed"/>
                <w:sz w:val="32"/>
                <w:szCs w:val="32"/>
              </w:rPr>
              <w:t>ishwaryajamdar632@gmail.com</w:t>
            </w:r>
          </w:p>
          <w:p w14:paraId="31609CB3" w14:textId="77777777" w:rsidR="00B05A6C" w:rsidRPr="00C10DB7" w:rsidRDefault="00B05A6C" w:rsidP="004D3011">
            <w:pPr>
              <w:rPr>
                <w:rFonts w:ascii="Bahnschrift Condensed" w:hAnsi="Bahnschrift Condensed"/>
                <w:b/>
                <w:bCs/>
                <w:sz w:val="32"/>
                <w:szCs w:val="32"/>
              </w:rPr>
            </w:pPr>
          </w:p>
          <w:p w14:paraId="62684E73" w14:textId="77777777" w:rsidR="00B05A6C" w:rsidRPr="00B05A6C" w:rsidRDefault="00B05A6C" w:rsidP="004D3011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B05A6C">
              <w:rPr>
                <w:rFonts w:ascii="Bahnschrift Condensed" w:hAnsi="Bahnschrift Condensed"/>
                <w:sz w:val="32"/>
                <w:szCs w:val="32"/>
              </w:rPr>
              <w:t>ADDRESS:</w:t>
            </w:r>
          </w:p>
          <w:p w14:paraId="5696804C" w14:textId="3C1F59EA" w:rsidR="00B05A6C" w:rsidRPr="00B05A6C" w:rsidRDefault="003F0C68" w:rsidP="004D301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602</w:t>
            </w:r>
            <w:r w:rsidR="00B05A6C" w:rsidRPr="00B05A6C">
              <w:rPr>
                <w:rFonts w:ascii="Bahnschrift Condensed" w:hAnsi="Bahnschrift Condensed"/>
                <w:sz w:val="32"/>
                <w:szCs w:val="32"/>
              </w:rPr>
              <w:t>,</w:t>
            </w:r>
            <w:r>
              <w:rPr>
                <w:rFonts w:ascii="Bahnschrift Condensed" w:hAnsi="Bahnschrift Condensed"/>
                <w:sz w:val="32"/>
                <w:szCs w:val="32"/>
              </w:rPr>
              <w:t xml:space="preserve"> Rajeshwari Heights,</w:t>
            </w:r>
            <w:r w:rsidR="00B05A6C" w:rsidRPr="00B05A6C">
              <w:rPr>
                <w:rFonts w:ascii="Bahnschrift Condensed" w:hAnsi="Bahnschrift Condensed"/>
                <w:sz w:val="32"/>
                <w:szCs w:val="32"/>
              </w:rPr>
              <w:t xml:space="preserve"> Kalyan </w:t>
            </w:r>
            <w:r>
              <w:rPr>
                <w:rFonts w:ascii="Bahnschrift Condensed" w:hAnsi="Bahnschrift Condensed"/>
                <w:sz w:val="32"/>
                <w:szCs w:val="32"/>
              </w:rPr>
              <w:t>west</w:t>
            </w:r>
          </w:p>
          <w:p w14:paraId="66C4BA60" w14:textId="77777777" w:rsidR="004D3011" w:rsidRPr="00B05A6C" w:rsidRDefault="00CB6032" w:rsidP="00CB0055">
            <w:pPr>
              <w:pStyle w:val="Heading3"/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INTERESTS</w:t>
            </w:r>
          </w:p>
          <w:p w14:paraId="242EDBC1" w14:textId="77777777" w:rsidR="004D3011" w:rsidRDefault="00FC4E01" w:rsidP="00FC4E0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Reading</w:t>
            </w:r>
          </w:p>
          <w:p w14:paraId="72A74790" w14:textId="77777777" w:rsidR="00FC4E01" w:rsidRDefault="00C10DB7" w:rsidP="00FC4E0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Learning new things</w:t>
            </w:r>
          </w:p>
          <w:p w14:paraId="318552A1" w14:textId="282B06A6" w:rsidR="00C10DB7" w:rsidRDefault="008B744C" w:rsidP="00FC4E0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C</w:t>
            </w:r>
            <w:r w:rsidR="00C10DB7">
              <w:rPr>
                <w:rFonts w:ascii="Bahnschrift Condensed" w:hAnsi="Bahnschrift Condensed"/>
                <w:sz w:val="32"/>
                <w:szCs w:val="32"/>
              </w:rPr>
              <w:t>ommunicating</w:t>
            </w:r>
          </w:p>
          <w:p w14:paraId="15AAC72E" w14:textId="53A7DE04" w:rsidR="00761512" w:rsidRDefault="00761512" w:rsidP="00FC4E01">
            <w:pPr>
              <w:rPr>
                <w:rFonts w:ascii="Bahnschrift Condensed" w:hAnsi="Bahnschrift Condensed"/>
                <w:sz w:val="32"/>
                <w:szCs w:val="32"/>
              </w:rPr>
            </w:pPr>
          </w:p>
          <w:p w14:paraId="69FD2308" w14:textId="3866460A" w:rsidR="00761512" w:rsidRDefault="00761512" w:rsidP="00FC4E01">
            <w:pPr>
              <w:rPr>
                <w:rFonts w:ascii="Bahnschrift Condensed" w:hAnsi="Bahnschrift Condensed"/>
                <w:color w:val="0070C0"/>
                <w:sz w:val="32"/>
                <w:szCs w:val="32"/>
              </w:rPr>
            </w:pPr>
            <w:r w:rsidRPr="00761512">
              <w:rPr>
                <w:rFonts w:ascii="Bahnschrift Condensed" w:hAnsi="Bahnschrift Condensed"/>
                <w:color w:val="0070C0"/>
                <w:sz w:val="32"/>
                <w:szCs w:val="32"/>
              </w:rPr>
              <w:t>C</w:t>
            </w:r>
            <w:r>
              <w:rPr>
                <w:rFonts w:ascii="Bahnschrift Condensed" w:hAnsi="Bahnschrift Condensed"/>
                <w:color w:val="0070C0"/>
                <w:sz w:val="32"/>
                <w:szCs w:val="32"/>
              </w:rPr>
              <w:t>ERTIFICATION</w:t>
            </w:r>
          </w:p>
          <w:p w14:paraId="51C554DF" w14:textId="0E706B92" w:rsidR="00900F6B" w:rsidRPr="00900F6B" w:rsidRDefault="00900F6B" w:rsidP="00FC4E01">
            <w:pPr>
              <w:rPr>
                <w:rFonts w:ascii="Bahnschrift Condensed" w:hAnsi="Bahnschrift Condensed"/>
                <w:sz w:val="32"/>
                <w:szCs w:val="32"/>
              </w:rPr>
            </w:pPr>
            <w:r>
              <w:rPr>
                <w:rFonts w:ascii="Bahnschrift Condensed" w:hAnsi="Bahnschrift Condensed"/>
                <w:sz w:val="32"/>
                <w:szCs w:val="32"/>
              </w:rPr>
              <w:t>Fundamentals of Digital Marketing by Google</w:t>
            </w:r>
          </w:p>
          <w:p w14:paraId="4F49C075" w14:textId="7A8DEB35" w:rsidR="008B744C" w:rsidRPr="00B05A6C" w:rsidRDefault="008B744C" w:rsidP="00FC4E01">
            <w:p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720" w:type="dxa"/>
          </w:tcPr>
          <w:p w14:paraId="5B69154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Bahnschrift Condensed" w:hAnsi="Bahnschrift Condensed"/>
              </w:rPr>
              <w:id w:val="1049110328"/>
              <w:placeholder>
                <w:docPart w:val="2EC3A5611B4744BF93D74F1062EFCEA2"/>
              </w:placeholder>
              <w:temporary/>
              <w:showingPlcHdr/>
            </w:sdtPr>
            <w:sdtEndPr/>
            <w:sdtContent>
              <w:p w14:paraId="69633224" w14:textId="77777777" w:rsidR="001B2ABD" w:rsidRPr="00FC4E01" w:rsidRDefault="00E25A26" w:rsidP="00036450">
                <w:pPr>
                  <w:pStyle w:val="Heading2"/>
                  <w:rPr>
                    <w:rFonts w:ascii="Bahnschrift Condensed" w:hAnsi="Bahnschrift Condensed"/>
                  </w:rPr>
                </w:pPr>
                <w:r w:rsidRPr="00FC4E01">
                  <w:rPr>
                    <w:rFonts w:ascii="Bahnschrift Condensed" w:hAnsi="Bahnschrift Condensed"/>
                    <w:sz w:val="36"/>
                    <w:szCs w:val="36"/>
                  </w:rPr>
                  <w:t>EDUCATION</w:t>
                </w:r>
              </w:p>
            </w:sdtContent>
          </w:sdt>
          <w:p w14:paraId="1D8782FF" w14:textId="77777777" w:rsidR="00036450" w:rsidRPr="00F94FEF" w:rsidRDefault="00403547" w:rsidP="00F94FEF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F94FEF">
              <w:rPr>
                <w:rFonts w:ascii="Bahnschrift Condensed" w:hAnsi="Bahnschrift Condensed"/>
                <w:sz w:val="28"/>
                <w:szCs w:val="28"/>
              </w:rPr>
              <w:t xml:space="preserve">2019 </w:t>
            </w:r>
            <w:r w:rsidR="00303872">
              <w:rPr>
                <w:rFonts w:ascii="Bahnschrift Condensed" w:hAnsi="Bahnschrift Condensed"/>
                <w:sz w:val="28"/>
                <w:szCs w:val="28"/>
              </w:rPr>
              <w:t>present -</w:t>
            </w:r>
            <w:r w:rsidRPr="00F94FEF">
              <w:rPr>
                <w:rFonts w:ascii="Bahnschrift Condensed" w:hAnsi="Bahnschrift Condensed"/>
                <w:sz w:val="28"/>
                <w:szCs w:val="28"/>
              </w:rPr>
              <w:t xml:space="preserve">    BSc. Information Technology</w:t>
            </w:r>
          </w:p>
          <w:p w14:paraId="72B92409" w14:textId="77777777" w:rsidR="00403547" w:rsidRPr="00FC4E01" w:rsidRDefault="0040354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FC4E01">
              <w:rPr>
                <w:rFonts w:ascii="Bahnschrift Condensed" w:hAnsi="Bahnschrift Condensed"/>
                <w:sz w:val="28"/>
                <w:szCs w:val="28"/>
              </w:rPr>
              <w:t>K</w:t>
            </w:r>
            <w:r w:rsidR="00960295">
              <w:rPr>
                <w:rFonts w:ascii="Bahnschrift Condensed" w:hAnsi="Bahnschrift Condensed"/>
                <w:sz w:val="28"/>
                <w:szCs w:val="28"/>
              </w:rPr>
              <w:t>.</w:t>
            </w:r>
            <w:r w:rsidRPr="00FC4E01">
              <w:rPr>
                <w:rFonts w:ascii="Bahnschrift Condensed" w:hAnsi="Bahnschrift Condensed"/>
                <w:sz w:val="28"/>
                <w:szCs w:val="28"/>
              </w:rPr>
              <w:t xml:space="preserve">J. Somaiya College of Science and Commerce, </w:t>
            </w:r>
            <w:proofErr w:type="spellStart"/>
            <w:r w:rsidRPr="00FC4E01">
              <w:rPr>
                <w:rFonts w:ascii="Bahnschrift Condensed" w:hAnsi="Bahnschrift Condensed"/>
                <w:sz w:val="28"/>
                <w:szCs w:val="28"/>
              </w:rPr>
              <w:t>Vidhyavihar</w:t>
            </w:r>
            <w:proofErr w:type="spellEnd"/>
          </w:p>
          <w:p w14:paraId="43A85E56" w14:textId="77777777" w:rsidR="00403547" w:rsidRPr="00FC4E01" w:rsidRDefault="0040354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</w:p>
          <w:p w14:paraId="2D37E6D4" w14:textId="118E6733" w:rsidR="00403547" w:rsidRPr="00FC4E01" w:rsidRDefault="0040354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FC4E01">
              <w:rPr>
                <w:rFonts w:ascii="Bahnschrift Condensed" w:hAnsi="Bahnschrift Condensed"/>
                <w:sz w:val="28"/>
                <w:szCs w:val="28"/>
              </w:rPr>
              <w:t>2019</w:t>
            </w:r>
            <w:r w:rsidR="00FC4E01" w:rsidRPr="00FC4E01">
              <w:rPr>
                <w:rFonts w:ascii="Bahnschrift Condensed" w:hAnsi="Bahnschrift Condensed"/>
                <w:sz w:val="28"/>
                <w:szCs w:val="28"/>
              </w:rPr>
              <w:t xml:space="preserve"> -</w:t>
            </w:r>
            <w:r w:rsidRPr="00FC4E01">
              <w:rPr>
                <w:rFonts w:ascii="Bahnschrift Condensed" w:hAnsi="Bahnschrift Condensed"/>
                <w:sz w:val="28"/>
                <w:szCs w:val="28"/>
              </w:rPr>
              <w:t xml:space="preserve"> HSC Maharashtra Board</w:t>
            </w:r>
            <w:r w:rsidR="00C10DB7">
              <w:rPr>
                <w:rFonts w:ascii="Bahnschrift Condensed" w:hAnsi="Bahnschrift Condensed"/>
                <w:sz w:val="28"/>
                <w:szCs w:val="28"/>
              </w:rPr>
              <w:t xml:space="preserve"> </w:t>
            </w:r>
            <w:r w:rsidR="00CB6032">
              <w:rPr>
                <w:rFonts w:ascii="Bahnschrift Condensed" w:hAnsi="Bahnschrift Condensed"/>
                <w:sz w:val="28"/>
                <w:szCs w:val="28"/>
              </w:rPr>
              <w:t xml:space="preserve">with </w:t>
            </w:r>
            <w:r w:rsidR="00C10DB7">
              <w:rPr>
                <w:rFonts w:ascii="Bahnschrift Condensed" w:hAnsi="Bahnschrift Condensed"/>
                <w:sz w:val="28"/>
                <w:szCs w:val="28"/>
              </w:rPr>
              <w:t>82% in science stream</w:t>
            </w:r>
          </w:p>
          <w:p w14:paraId="549F27D5" w14:textId="1B9FFE71" w:rsidR="00F94FEF" w:rsidRPr="00FC4E01" w:rsidRDefault="00C10DB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  <w:proofErr w:type="spellStart"/>
            <w:r>
              <w:rPr>
                <w:rFonts w:ascii="Bahnschrift Condensed" w:hAnsi="Bahnschrift Condensed"/>
                <w:sz w:val="28"/>
                <w:szCs w:val="28"/>
              </w:rPr>
              <w:t>B.K.Birla</w:t>
            </w:r>
            <w:proofErr w:type="spellEnd"/>
            <w:r>
              <w:rPr>
                <w:rFonts w:ascii="Bahnschrift Condensed" w:hAnsi="Bahnschrift Condensed"/>
                <w:sz w:val="28"/>
                <w:szCs w:val="28"/>
              </w:rPr>
              <w:t xml:space="preserve"> college of arts ,</w:t>
            </w:r>
            <w:proofErr w:type="spellStart"/>
            <w:r>
              <w:rPr>
                <w:rFonts w:ascii="Bahnschrift Condensed" w:hAnsi="Bahnschrift Condensed"/>
                <w:sz w:val="28"/>
                <w:szCs w:val="28"/>
              </w:rPr>
              <w:t>commerce,science</w:t>
            </w:r>
            <w:proofErr w:type="spellEnd"/>
            <w:r>
              <w:rPr>
                <w:rFonts w:ascii="Bahnschrift Condensed" w:hAnsi="Bahnschrift Condensed"/>
                <w:sz w:val="28"/>
                <w:szCs w:val="28"/>
              </w:rPr>
              <w:t>, Kalyan</w:t>
            </w:r>
          </w:p>
          <w:p w14:paraId="78C807E4" w14:textId="77777777" w:rsidR="00403547" w:rsidRPr="00FC4E01" w:rsidRDefault="0040354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</w:p>
          <w:p w14:paraId="2CE3BD26" w14:textId="54B8C04D" w:rsidR="00403547" w:rsidRPr="00FC4E01" w:rsidRDefault="0040354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FC4E01">
              <w:rPr>
                <w:rFonts w:ascii="Bahnschrift Condensed" w:hAnsi="Bahnschrift Condensed"/>
                <w:sz w:val="28"/>
                <w:szCs w:val="28"/>
              </w:rPr>
              <w:t xml:space="preserve">2017 – SSC </w:t>
            </w:r>
            <w:proofErr w:type="spellStart"/>
            <w:r w:rsidRPr="00FC4E01">
              <w:rPr>
                <w:rFonts w:ascii="Bahnschrift Condensed" w:hAnsi="Bahnschrift Condensed"/>
                <w:sz w:val="28"/>
                <w:szCs w:val="28"/>
              </w:rPr>
              <w:t>Maharsahtra</w:t>
            </w:r>
            <w:proofErr w:type="spellEnd"/>
            <w:r w:rsidRPr="00FC4E01">
              <w:rPr>
                <w:rFonts w:ascii="Bahnschrift Condensed" w:hAnsi="Bahnschrift Condensed"/>
                <w:sz w:val="28"/>
                <w:szCs w:val="28"/>
              </w:rPr>
              <w:t xml:space="preserve"> </w:t>
            </w:r>
            <w:proofErr w:type="spellStart"/>
            <w:r w:rsidRPr="00FC4E01">
              <w:rPr>
                <w:rFonts w:ascii="Bahnschrift Condensed" w:hAnsi="Bahnschrift Condensed"/>
                <w:sz w:val="28"/>
                <w:szCs w:val="28"/>
              </w:rPr>
              <w:t>Board</w:t>
            </w:r>
            <w:r w:rsidR="00CB6032">
              <w:rPr>
                <w:rFonts w:ascii="Bahnschrift Condensed" w:hAnsi="Bahnschrift Condensed"/>
                <w:sz w:val="28"/>
                <w:szCs w:val="28"/>
              </w:rPr>
              <w:t>with</w:t>
            </w:r>
            <w:proofErr w:type="spellEnd"/>
            <w:r w:rsidR="00CB6032">
              <w:rPr>
                <w:rFonts w:ascii="Bahnschrift Condensed" w:hAnsi="Bahnschrift Condensed"/>
                <w:sz w:val="28"/>
                <w:szCs w:val="28"/>
              </w:rPr>
              <w:t xml:space="preserve"> </w:t>
            </w:r>
            <w:r w:rsidR="00C10DB7">
              <w:rPr>
                <w:rFonts w:ascii="Bahnschrift Condensed" w:hAnsi="Bahnschrift Condensed"/>
                <w:sz w:val="28"/>
                <w:szCs w:val="28"/>
              </w:rPr>
              <w:t>96.20</w:t>
            </w:r>
            <w:r w:rsidR="00CB6032">
              <w:rPr>
                <w:rFonts w:ascii="Bahnschrift Condensed" w:hAnsi="Bahnschrift Condensed"/>
                <w:sz w:val="28"/>
                <w:szCs w:val="28"/>
              </w:rPr>
              <w:t>%</w:t>
            </w:r>
          </w:p>
          <w:p w14:paraId="37DC3671" w14:textId="66B14E18" w:rsidR="00403547" w:rsidRPr="00FC4E01" w:rsidRDefault="00C10DB7" w:rsidP="00036450">
            <w:pPr>
              <w:rPr>
                <w:rFonts w:ascii="Bahnschrift Condensed" w:hAnsi="Bahnschrift Condensed"/>
                <w:sz w:val="28"/>
                <w:szCs w:val="28"/>
              </w:rPr>
            </w:pPr>
            <w:r>
              <w:rPr>
                <w:rFonts w:ascii="Bahnschrift Condensed" w:hAnsi="Bahnschrift Condensed"/>
                <w:sz w:val="28"/>
                <w:szCs w:val="28"/>
              </w:rPr>
              <w:t>Shree Gajanan Vidyalaya, Kalyan</w:t>
            </w:r>
          </w:p>
          <w:p w14:paraId="16216C83" w14:textId="77777777" w:rsidR="00036450" w:rsidRDefault="00036450" w:rsidP="00036450"/>
          <w:sdt>
            <w:sdtPr>
              <w:id w:val="1001553383"/>
              <w:placeholder>
                <w:docPart w:val="F1DD2FB3D03B4B9599EE17790723AA59"/>
              </w:placeholder>
              <w:temporary/>
              <w:showingPlcHdr/>
            </w:sdtPr>
            <w:sdtEndPr/>
            <w:sdtContent>
              <w:p w14:paraId="1B4CA0CE" w14:textId="77777777" w:rsidR="00036450" w:rsidRDefault="00036450" w:rsidP="00036450">
                <w:pPr>
                  <w:pStyle w:val="Heading2"/>
                </w:pPr>
                <w:r w:rsidRPr="00FC4E01">
                  <w:rPr>
                    <w:rFonts w:ascii="Bahnschrift Condensed" w:hAnsi="Bahnschrift Condensed"/>
                    <w:sz w:val="36"/>
                    <w:szCs w:val="36"/>
                  </w:rPr>
                  <w:t>WORK EXPERIENCE</w:t>
                </w:r>
              </w:p>
            </w:sdtContent>
          </w:sdt>
          <w:p w14:paraId="65C1AFB0" w14:textId="77777777" w:rsidR="00FC4E01" w:rsidRPr="00FC4E01" w:rsidRDefault="00FC4E01" w:rsidP="00B359E4">
            <w:pPr>
              <w:pStyle w:val="Date"/>
              <w:rPr>
                <w:rFonts w:ascii="Bahnschrift Condensed" w:hAnsi="Bahnschrift Condensed"/>
                <w:sz w:val="28"/>
                <w:szCs w:val="28"/>
              </w:rPr>
            </w:pPr>
            <w:r w:rsidRPr="00FC4E01">
              <w:rPr>
                <w:rFonts w:ascii="Bahnschrift Condensed" w:hAnsi="Bahnschrift Condensed"/>
                <w:sz w:val="28"/>
                <w:szCs w:val="28"/>
              </w:rPr>
              <w:t>Fresher</w:t>
            </w:r>
          </w:p>
          <w:p w14:paraId="527DDD43" w14:textId="77777777" w:rsidR="004D3011" w:rsidRDefault="004D3011" w:rsidP="00036450"/>
          <w:p w14:paraId="419E2383" w14:textId="77777777" w:rsidR="00036450" w:rsidRPr="00315E3B" w:rsidRDefault="00FC4E01" w:rsidP="00F932E7">
            <w:pPr>
              <w:pStyle w:val="Heading2"/>
              <w:rPr>
                <w:rFonts w:ascii="Bahnschrift Condensed" w:hAnsi="Bahnschrift Condensed"/>
                <w:sz w:val="36"/>
                <w:szCs w:val="36"/>
              </w:rPr>
            </w:pPr>
            <w:r w:rsidRPr="00315E3B">
              <w:rPr>
                <w:rFonts w:ascii="Bahnschrift Condensed" w:hAnsi="Bahnschrift Condensed"/>
                <w:sz w:val="36"/>
                <w:szCs w:val="36"/>
              </w:rPr>
              <w:t>soft skills</w:t>
            </w:r>
          </w:p>
          <w:p w14:paraId="6AC54010" w14:textId="77777777" w:rsidR="00EA0C12" w:rsidRPr="00F94FEF" w:rsidRDefault="00EA0C12" w:rsidP="00F94FEF">
            <w:pPr>
              <w:pStyle w:val="ListParagraph"/>
              <w:numPr>
                <w:ilvl w:val="0"/>
                <w:numId w:val="2"/>
              </w:numPr>
              <w:rPr>
                <w:rFonts w:ascii="Bahnschrift Condensed" w:hAnsi="Bahnschrift Condensed"/>
                <w:sz w:val="28"/>
                <w:szCs w:val="28"/>
              </w:rPr>
            </w:pPr>
            <w:r w:rsidRPr="00F94FEF">
              <w:rPr>
                <w:rFonts w:ascii="Bahnschrift Condensed" w:hAnsi="Bahnschrift Condensed"/>
                <w:sz w:val="28"/>
                <w:szCs w:val="28"/>
              </w:rPr>
              <w:t>Flexible</w:t>
            </w:r>
          </w:p>
          <w:p w14:paraId="2C37A019" w14:textId="77777777" w:rsidR="00EA0C12" w:rsidRPr="00F94FEF" w:rsidRDefault="00311C2F" w:rsidP="00F94FEF">
            <w:pPr>
              <w:pStyle w:val="ListParagraph"/>
              <w:numPr>
                <w:ilvl w:val="0"/>
                <w:numId w:val="2"/>
              </w:numPr>
              <w:rPr>
                <w:rFonts w:ascii="Bahnschrift Condensed" w:hAnsi="Bahnschrift Condensed"/>
                <w:sz w:val="28"/>
                <w:szCs w:val="28"/>
              </w:rPr>
            </w:pPr>
            <w:r>
              <w:rPr>
                <w:rFonts w:ascii="Bahnschrift Condensed" w:hAnsi="Bahnschrift Condensed"/>
                <w:sz w:val="28"/>
                <w:szCs w:val="28"/>
              </w:rPr>
              <w:t>Diplomatic</w:t>
            </w:r>
          </w:p>
          <w:p w14:paraId="6D05A357" w14:textId="77777777" w:rsidR="00EA0C12" w:rsidRPr="00F94FEF" w:rsidRDefault="00EA0C12" w:rsidP="00F94FEF">
            <w:pPr>
              <w:pStyle w:val="ListParagraph"/>
              <w:numPr>
                <w:ilvl w:val="0"/>
                <w:numId w:val="2"/>
              </w:numPr>
              <w:rPr>
                <w:rFonts w:ascii="Bahnschrift Condensed" w:hAnsi="Bahnschrift Condensed"/>
                <w:sz w:val="28"/>
                <w:szCs w:val="28"/>
              </w:rPr>
            </w:pPr>
            <w:r w:rsidRPr="00F94FEF">
              <w:rPr>
                <w:rFonts w:ascii="Bahnschrift Condensed" w:hAnsi="Bahnschrift Condensed"/>
                <w:sz w:val="28"/>
                <w:szCs w:val="28"/>
              </w:rPr>
              <w:t>Team Player</w:t>
            </w:r>
          </w:p>
          <w:p w14:paraId="0C582CA8" w14:textId="1CD0E254" w:rsidR="00EA0C12" w:rsidRDefault="00C10DB7" w:rsidP="00F94FEF">
            <w:pPr>
              <w:pStyle w:val="ListParagraph"/>
              <w:numPr>
                <w:ilvl w:val="0"/>
                <w:numId w:val="2"/>
              </w:numPr>
              <w:rPr>
                <w:rFonts w:ascii="Bahnschrift Condensed" w:hAnsi="Bahnschrift Condensed"/>
                <w:sz w:val="28"/>
                <w:szCs w:val="28"/>
              </w:rPr>
            </w:pPr>
            <w:r>
              <w:rPr>
                <w:rFonts w:ascii="Bahnschrift Condensed" w:hAnsi="Bahnschrift Condensed"/>
                <w:sz w:val="28"/>
                <w:szCs w:val="28"/>
              </w:rPr>
              <w:t>Great communicator</w:t>
            </w:r>
          </w:p>
          <w:p w14:paraId="2DB5D9D0" w14:textId="201C2AE1" w:rsidR="00F94FEF" w:rsidRPr="00F94FEF" w:rsidRDefault="00C10DB7" w:rsidP="00F94FEF">
            <w:pPr>
              <w:pStyle w:val="ListParagraph"/>
              <w:numPr>
                <w:ilvl w:val="0"/>
                <w:numId w:val="2"/>
              </w:numPr>
              <w:rPr>
                <w:rFonts w:ascii="Bahnschrift Condensed" w:hAnsi="Bahnschrift Condensed"/>
                <w:sz w:val="28"/>
                <w:szCs w:val="28"/>
              </w:rPr>
            </w:pPr>
            <w:r>
              <w:rPr>
                <w:rFonts w:ascii="Bahnschrift Condensed" w:hAnsi="Bahnschrift Condensed"/>
                <w:sz w:val="28"/>
                <w:szCs w:val="28"/>
              </w:rPr>
              <w:t>Confident</w:t>
            </w:r>
          </w:p>
          <w:p w14:paraId="3471BD8E" w14:textId="77777777" w:rsidR="00F94FEF" w:rsidRDefault="00F94FEF" w:rsidP="00EA0C12"/>
          <w:p w14:paraId="0A81C4E2" w14:textId="77777777" w:rsidR="00EA0C12" w:rsidRPr="00EA0C12" w:rsidRDefault="00EA0C12" w:rsidP="00EA0C12"/>
        </w:tc>
      </w:tr>
    </w:tbl>
    <w:p w14:paraId="2F2A1629" w14:textId="71BE77F4" w:rsidR="008B744C" w:rsidRDefault="008B744C" w:rsidP="000C45FF">
      <w:pPr>
        <w:tabs>
          <w:tab w:val="left" w:pos="990"/>
        </w:tabs>
      </w:pPr>
    </w:p>
    <w:p w14:paraId="70A328B9" w14:textId="77777777" w:rsidR="00B05A6C" w:rsidRDefault="00B05A6C" w:rsidP="000C45FF">
      <w:pPr>
        <w:tabs>
          <w:tab w:val="left" w:pos="990"/>
        </w:tabs>
      </w:pPr>
    </w:p>
    <w:p w14:paraId="3E5E2B61" w14:textId="04C0BD7D" w:rsidR="00315E3B" w:rsidRPr="00315E3B" w:rsidRDefault="00315E3B" w:rsidP="00315E3B">
      <w:pPr>
        <w:pStyle w:val="Heading2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lastRenderedPageBreak/>
        <w:t>lANGUAGES KNOWN</w:t>
      </w:r>
    </w:p>
    <w:p w14:paraId="6A4CF038" w14:textId="7537417C" w:rsidR="00761512" w:rsidRDefault="00761512" w:rsidP="00761512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English ,Marathi,Hindi</w:t>
      </w:r>
    </w:p>
    <w:p w14:paraId="42308ED8" w14:textId="77777777" w:rsidR="00D759AD" w:rsidRDefault="00D759AD" w:rsidP="000C45FF">
      <w:pPr>
        <w:tabs>
          <w:tab w:val="left" w:pos="990"/>
        </w:tabs>
        <w:rPr>
          <w:rFonts w:ascii="Bahnschrift Condensed" w:hAnsi="Bahnschrift Condensed"/>
          <w:sz w:val="28"/>
          <w:szCs w:val="28"/>
        </w:rPr>
      </w:pPr>
    </w:p>
    <w:p w14:paraId="5BE4C89D" w14:textId="77777777" w:rsidR="00D759AD" w:rsidRDefault="00D759AD" w:rsidP="00D759AD">
      <w:pPr>
        <w:pStyle w:val="Heading2"/>
        <w:rPr>
          <w:rFonts w:ascii="Bahnschrift Condensed" w:hAnsi="Bahnschrift Condensed"/>
          <w:sz w:val="36"/>
          <w:szCs w:val="36"/>
        </w:rPr>
      </w:pPr>
      <w:r w:rsidRPr="00CF0923">
        <w:rPr>
          <w:rFonts w:ascii="Bahnschrift Condensed" w:hAnsi="Bahnschrift Condensed"/>
          <w:sz w:val="36"/>
          <w:szCs w:val="36"/>
        </w:rPr>
        <w:t>TECHNICAL SKILLS</w:t>
      </w:r>
    </w:p>
    <w:p w14:paraId="72F10832" w14:textId="77777777" w:rsidR="00D759AD" w:rsidRPr="00846CE1" w:rsidRDefault="00D759AD" w:rsidP="00D759AD">
      <w:pPr>
        <w:rPr>
          <w:rFonts w:ascii="Bahnschrift Condensed" w:hAnsi="Bahnschrift Condensed"/>
          <w:sz w:val="28"/>
          <w:szCs w:val="28"/>
        </w:rPr>
      </w:pPr>
      <w:r w:rsidRPr="00846CE1">
        <w:rPr>
          <w:rFonts w:ascii="Bahnschrift Condensed" w:hAnsi="Bahnschrift Condensed"/>
          <w:sz w:val="28"/>
          <w:szCs w:val="28"/>
        </w:rPr>
        <w:t>PROGRAMMING LANGUAGES</w:t>
      </w:r>
    </w:p>
    <w:p w14:paraId="521B9142" w14:textId="11850DA1" w:rsidR="008B744C" w:rsidRPr="00846CE1" w:rsidRDefault="00D759AD" w:rsidP="00D759AD">
      <w:pPr>
        <w:rPr>
          <w:rFonts w:ascii="Bahnschrift Condensed" w:hAnsi="Bahnschrift Condensed"/>
          <w:sz w:val="28"/>
          <w:szCs w:val="28"/>
        </w:rPr>
      </w:pPr>
      <w:r w:rsidRPr="00846CE1">
        <w:rPr>
          <w:rFonts w:ascii="Bahnschrift Condensed" w:hAnsi="Bahnschrift Condensed"/>
          <w:sz w:val="28"/>
          <w:szCs w:val="28"/>
        </w:rPr>
        <w:t>PYTHON , JAVA , HTML , C++</w:t>
      </w:r>
    </w:p>
    <w:p w14:paraId="27482BCF" w14:textId="77777777" w:rsidR="00D759AD" w:rsidRPr="00846CE1" w:rsidRDefault="00D759AD" w:rsidP="00D759AD">
      <w:pPr>
        <w:rPr>
          <w:rFonts w:ascii="Bahnschrift Condensed" w:hAnsi="Bahnschrift Condensed"/>
          <w:sz w:val="28"/>
          <w:szCs w:val="28"/>
        </w:rPr>
      </w:pPr>
    </w:p>
    <w:p w14:paraId="16C57606" w14:textId="77777777" w:rsidR="00D759AD" w:rsidRPr="00846CE1" w:rsidRDefault="00D759AD" w:rsidP="00D759AD">
      <w:pPr>
        <w:rPr>
          <w:rFonts w:ascii="Bahnschrift Condensed" w:hAnsi="Bahnschrift Condensed"/>
          <w:sz w:val="28"/>
          <w:szCs w:val="28"/>
        </w:rPr>
      </w:pPr>
      <w:r w:rsidRPr="00846CE1">
        <w:rPr>
          <w:rFonts w:ascii="Bahnschrift Condensed" w:hAnsi="Bahnschrift Condensed"/>
          <w:sz w:val="28"/>
          <w:szCs w:val="28"/>
        </w:rPr>
        <w:t>OPERATING SYSTEMS</w:t>
      </w:r>
    </w:p>
    <w:p w14:paraId="304D8525" w14:textId="77777777" w:rsidR="00D759AD" w:rsidRPr="00846CE1" w:rsidRDefault="00D759AD" w:rsidP="00D759AD">
      <w:pPr>
        <w:rPr>
          <w:rFonts w:ascii="Bahnschrift Condensed" w:hAnsi="Bahnschrift Condensed"/>
          <w:sz w:val="28"/>
          <w:szCs w:val="28"/>
        </w:rPr>
      </w:pPr>
      <w:r w:rsidRPr="00846CE1">
        <w:rPr>
          <w:rFonts w:ascii="Bahnschrift Condensed" w:hAnsi="Bahnschrift Condensed"/>
          <w:sz w:val="28"/>
          <w:szCs w:val="28"/>
        </w:rPr>
        <w:t xml:space="preserve">Windows 10, Windows </w:t>
      </w:r>
      <w:proofErr w:type="spellStart"/>
      <w:r w:rsidRPr="00846CE1">
        <w:rPr>
          <w:rFonts w:ascii="Bahnschrift Condensed" w:hAnsi="Bahnschrift Condensed"/>
          <w:sz w:val="28"/>
          <w:szCs w:val="28"/>
        </w:rPr>
        <w:t>xp</w:t>
      </w:r>
      <w:proofErr w:type="spellEnd"/>
      <w:r w:rsidRPr="00846CE1">
        <w:rPr>
          <w:rFonts w:ascii="Bahnschrift Condensed" w:hAnsi="Bahnschrift Condensed"/>
          <w:sz w:val="28"/>
          <w:szCs w:val="28"/>
        </w:rPr>
        <w:t xml:space="preserve">, Linux, Android, </w:t>
      </w:r>
    </w:p>
    <w:p w14:paraId="28F9A26D" w14:textId="77777777" w:rsidR="00D759AD" w:rsidRPr="00846CE1" w:rsidRDefault="00D759AD" w:rsidP="00D759AD">
      <w:pPr>
        <w:rPr>
          <w:rFonts w:ascii="Bahnschrift Condensed" w:hAnsi="Bahnschrift Condensed"/>
          <w:sz w:val="28"/>
          <w:szCs w:val="28"/>
        </w:rPr>
      </w:pPr>
      <w:r w:rsidRPr="00846CE1">
        <w:rPr>
          <w:rFonts w:ascii="Bahnschrift Condensed" w:hAnsi="Bahnschrift Condensed"/>
          <w:sz w:val="28"/>
          <w:szCs w:val="28"/>
        </w:rPr>
        <w:t>iOS</w:t>
      </w:r>
    </w:p>
    <w:p w14:paraId="11106573" w14:textId="77777777" w:rsidR="00761512" w:rsidRDefault="00761512" w:rsidP="00D759AD">
      <w:pPr>
        <w:pStyle w:val="Heading2"/>
        <w:rPr>
          <w:rFonts w:ascii="Bahnschrift Condensed" w:hAnsi="Bahnschrift Condensed"/>
          <w:sz w:val="32"/>
          <w:szCs w:val="32"/>
        </w:rPr>
      </w:pPr>
    </w:p>
    <w:p w14:paraId="6CCF0545" w14:textId="3E45A67A" w:rsidR="00D759AD" w:rsidRPr="00BA65CE" w:rsidRDefault="00D759AD" w:rsidP="00D759AD">
      <w:pPr>
        <w:pStyle w:val="Heading2"/>
        <w:rPr>
          <w:rFonts w:ascii="Bahnschrift Condensed" w:hAnsi="Bahnschrift Condensed"/>
          <w:sz w:val="32"/>
          <w:szCs w:val="32"/>
        </w:rPr>
      </w:pPr>
      <w:r w:rsidRPr="00BA65CE">
        <w:rPr>
          <w:rFonts w:ascii="Bahnschrift Condensed" w:hAnsi="Bahnschrift Condensed"/>
          <w:sz w:val="32"/>
          <w:szCs w:val="32"/>
        </w:rPr>
        <w:t>Personal details</w:t>
      </w:r>
    </w:p>
    <w:p w14:paraId="5D0A26B2" w14:textId="69F109BA" w:rsidR="00D759AD" w:rsidRDefault="00D759AD" w:rsidP="00D759AD">
      <w:pPr>
        <w:pStyle w:val="Date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Full name: </w:t>
      </w:r>
      <w:r w:rsidR="008B744C">
        <w:rPr>
          <w:rFonts w:ascii="Bahnschrift Condensed" w:hAnsi="Bahnschrift Condensed"/>
          <w:sz w:val="28"/>
          <w:szCs w:val="28"/>
        </w:rPr>
        <w:t>Aishwarya Rajesh Jamdar</w:t>
      </w:r>
    </w:p>
    <w:p w14:paraId="697B539A" w14:textId="77777777" w:rsidR="00D759AD" w:rsidRPr="00136E16" w:rsidRDefault="00D759AD" w:rsidP="00D759AD"/>
    <w:p w14:paraId="3B432C16" w14:textId="3BC9678D" w:rsidR="00D759AD" w:rsidRDefault="00D759AD" w:rsidP="00D759AD">
      <w:pPr>
        <w:rPr>
          <w:rFonts w:ascii="Bahnschrift Condensed" w:hAnsi="Bahnschrift Condensed"/>
          <w:sz w:val="28"/>
          <w:szCs w:val="28"/>
        </w:rPr>
      </w:pPr>
      <w:r w:rsidRPr="00136E16">
        <w:rPr>
          <w:rFonts w:ascii="Bahnschrift Condensed" w:hAnsi="Bahnschrift Condensed"/>
          <w:sz w:val="28"/>
          <w:szCs w:val="28"/>
        </w:rPr>
        <w:t xml:space="preserve">Date of Birth: </w:t>
      </w:r>
      <w:r w:rsidR="008B744C">
        <w:rPr>
          <w:rFonts w:ascii="Bahnschrift Condensed" w:hAnsi="Bahnschrift Condensed"/>
          <w:sz w:val="28"/>
          <w:szCs w:val="28"/>
        </w:rPr>
        <w:t>31</w:t>
      </w:r>
      <w:r w:rsidR="008B744C" w:rsidRPr="008B744C">
        <w:rPr>
          <w:rFonts w:ascii="Bahnschrift Condensed" w:hAnsi="Bahnschrift Condensed"/>
          <w:sz w:val="28"/>
          <w:szCs w:val="28"/>
          <w:vertAlign w:val="superscript"/>
        </w:rPr>
        <w:t>st</w:t>
      </w:r>
      <w:r w:rsidR="008B744C">
        <w:rPr>
          <w:rFonts w:ascii="Bahnschrift Condensed" w:hAnsi="Bahnschrift Condensed"/>
          <w:sz w:val="28"/>
          <w:szCs w:val="28"/>
        </w:rPr>
        <w:t xml:space="preserve"> January 2001</w:t>
      </w:r>
    </w:p>
    <w:p w14:paraId="1AFF2C79" w14:textId="77777777" w:rsidR="00D759AD" w:rsidRDefault="00D759AD" w:rsidP="00D759AD">
      <w:pPr>
        <w:rPr>
          <w:rFonts w:ascii="Bahnschrift Condensed" w:hAnsi="Bahnschrift Condensed"/>
          <w:sz w:val="28"/>
          <w:szCs w:val="28"/>
        </w:rPr>
      </w:pPr>
    </w:p>
    <w:p w14:paraId="4A59E7B0" w14:textId="77777777" w:rsidR="00D759AD" w:rsidRDefault="00D759AD" w:rsidP="00D759AD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Gender: Female</w:t>
      </w:r>
    </w:p>
    <w:p w14:paraId="761A1A95" w14:textId="77777777" w:rsidR="00D759AD" w:rsidRDefault="00D759AD" w:rsidP="00D759AD">
      <w:pPr>
        <w:rPr>
          <w:rFonts w:ascii="Bahnschrift Condensed" w:hAnsi="Bahnschrift Condensed"/>
          <w:sz w:val="28"/>
          <w:szCs w:val="28"/>
        </w:rPr>
      </w:pPr>
    </w:p>
    <w:p w14:paraId="627AC98D" w14:textId="77777777" w:rsidR="00D759AD" w:rsidRPr="00136E16" w:rsidRDefault="00D759AD" w:rsidP="00D759AD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Nationality: Indian</w:t>
      </w:r>
    </w:p>
    <w:p w14:paraId="1B931724" w14:textId="77777777" w:rsidR="00D759AD" w:rsidRDefault="00D759AD" w:rsidP="000C45FF">
      <w:pPr>
        <w:tabs>
          <w:tab w:val="left" w:pos="990"/>
        </w:tabs>
        <w:rPr>
          <w:rFonts w:ascii="Bahnschrift Condensed" w:hAnsi="Bahnschrift Condensed"/>
          <w:sz w:val="28"/>
          <w:szCs w:val="28"/>
        </w:rPr>
      </w:pPr>
    </w:p>
    <w:p w14:paraId="74EB8FA6" w14:textId="77777777" w:rsidR="00D759AD" w:rsidRDefault="00D759AD" w:rsidP="000C45FF">
      <w:pPr>
        <w:tabs>
          <w:tab w:val="left" w:pos="990"/>
        </w:tabs>
        <w:rPr>
          <w:rFonts w:ascii="Bahnschrift Condensed" w:hAnsi="Bahnschrift Condensed"/>
          <w:sz w:val="28"/>
          <w:szCs w:val="28"/>
        </w:rPr>
      </w:pPr>
    </w:p>
    <w:p w14:paraId="0BF2CFC4" w14:textId="77777777" w:rsidR="00D759AD" w:rsidRPr="00BA65CE" w:rsidRDefault="00D759AD" w:rsidP="00D759AD">
      <w:pPr>
        <w:pStyle w:val="Heading2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declaration</w:t>
      </w:r>
    </w:p>
    <w:p w14:paraId="7D193A70" w14:textId="77777777" w:rsidR="00D759AD" w:rsidRDefault="00D759AD" w:rsidP="000C45FF">
      <w:pPr>
        <w:tabs>
          <w:tab w:val="left" w:pos="990"/>
        </w:tabs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 I hereby declare that all the details mentioned above are in accordance with the truth and fact as per my knowledge and I hold the responsibility for the correctness of the above mentioned particulars.</w:t>
      </w:r>
    </w:p>
    <w:p w14:paraId="4BE3C948" w14:textId="77777777" w:rsidR="00D759AD" w:rsidRDefault="00D759AD" w:rsidP="000C45FF">
      <w:pPr>
        <w:tabs>
          <w:tab w:val="left" w:pos="990"/>
        </w:tabs>
        <w:rPr>
          <w:rFonts w:ascii="Bahnschrift Condensed" w:hAnsi="Bahnschrift Condensed"/>
          <w:sz w:val="28"/>
          <w:szCs w:val="28"/>
        </w:rPr>
      </w:pPr>
    </w:p>
    <w:p w14:paraId="7CADACE3" w14:textId="1F47729E" w:rsidR="00D759AD" w:rsidRPr="00315E3B" w:rsidRDefault="00D759AD" w:rsidP="000C45FF">
      <w:pPr>
        <w:tabs>
          <w:tab w:val="left" w:pos="990"/>
        </w:tabs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 w:rsidR="008B744C">
        <w:rPr>
          <w:rFonts w:ascii="Bahnschrift Condensed" w:hAnsi="Bahnschrift Condensed"/>
          <w:sz w:val="28"/>
          <w:szCs w:val="28"/>
        </w:rPr>
        <w:t xml:space="preserve">      Aishwarya Jamdar</w:t>
      </w:r>
    </w:p>
    <w:sectPr w:rsidR="00D759AD" w:rsidRPr="00315E3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439B" w14:textId="77777777" w:rsidR="00B72525" w:rsidRDefault="00B72525" w:rsidP="000C45FF">
      <w:r>
        <w:separator/>
      </w:r>
    </w:p>
  </w:endnote>
  <w:endnote w:type="continuationSeparator" w:id="0">
    <w:p w14:paraId="74E00B83" w14:textId="77777777" w:rsidR="00B72525" w:rsidRDefault="00B7252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3C23" w14:textId="77777777" w:rsidR="00B72525" w:rsidRDefault="00B72525" w:rsidP="000C45FF">
      <w:r>
        <w:separator/>
      </w:r>
    </w:p>
  </w:footnote>
  <w:footnote w:type="continuationSeparator" w:id="0">
    <w:p w14:paraId="4EA14244" w14:textId="77777777" w:rsidR="00B72525" w:rsidRDefault="00B7252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3158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5F3203A" wp14:editId="3B2832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27B"/>
    <w:multiLevelType w:val="hybridMultilevel"/>
    <w:tmpl w:val="8EDAA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716B"/>
    <w:multiLevelType w:val="hybridMultilevel"/>
    <w:tmpl w:val="B1A24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15FA7"/>
    <w:multiLevelType w:val="hybridMultilevel"/>
    <w:tmpl w:val="83049C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272"/>
    <w:multiLevelType w:val="hybridMultilevel"/>
    <w:tmpl w:val="9120F7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6C83"/>
    <w:multiLevelType w:val="multilevel"/>
    <w:tmpl w:val="4A60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03"/>
    <w:rsid w:val="00027B0B"/>
    <w:rsid w:val="00036450"/>
    <w:rsid w:val="00085CF9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C57A3"/>
    <w:rsid w:val="001E0391"/>
    <w:rsid w:val="001E1759"/>
    <w:rsid w:val="001F1ECC"/>
    <w:rsid w:val="002400EB"/>
    <w:rsid w:val="00256CF7"/>
    <w:rsid w:val="00281FD5"/>
    <w:rsid w:val="00303872"/>
    <w:rsid w:val="0030481B"/>
    <w:rsid w:val="00311C2F"/>
    <w:rsid w:val="003156FC"/>
    <w:rsid w:val="00315E3B"/>
    <w:rsid w:val="003254B5"/>
    <w:rsid w:val="00366543"/>
    <w:rsid w:val="0037121F"/>
    <w:rsid w:val="003A6B7D"/>
    <w:rsid w:val="003B06CA"/>
    <w:rsid w:val="003E0667"/>
    <w:rsid w:val="003F0C68"/>
    <w:rsid w:val="00403547"/>
    <w:rsid w:val="004071FC"/>
    <w:rsid w:val="00445947"/>
    <w:rsid w:val="004813B3"/>
    <w:rsid w:val="00496591"/>
    <w:rsid w:val="004C63E4"/>
    <w:rsid w:val="004D3011"/>
    <w:rsid w:val="005262AC"/>
    <w:rsid w:val="005D7748"/>
    <w:rsid w:val="005E39D5"/>
    <w:rsid w:val="00600670"/>
    <w:rsid w:val="006156C2"/>
    <w:rsid w:val="0062123A"/>
    <w:rsid w:val="00634075"/>
    <w:rsid w:val="00646E75"/>
    <w:rsid w:val="006633A2"/>
    <w:rsid w:val="006771D0"/>
    <w:rsid w:val="00700F88"/>
    <w:rsid w:val="00715FCB"/>
    <w:rsid w:val="007266BA"/>
    <w:rsid w:val="00743101"/>
    <w:rsid w:val="00761512"/>
    <w:rsid w:val="007762A8"/>
    <w:rsid w:val="007775E1"/>
    <w:rsid w:val="007867A0"/>
    <w:rsid w:val="007927F5"/>
    <w:rsid w:val="00802CA0"/>
    <w:rsid w:val="008B744C"/>
    <w:rsid w:val="00900F6B"/>
    <w:rsid w:val="009260CD"/>
    <w:rsid w:val="00952C25"/>
    <w:rsid w:val="00960295"/>
    <w:rsid w:val="0099021A"/>
    <w:rsid w:val="009E2603"/>
    <w:rsid w:val="00A2118D"/>
    <w:rsid w:val="00A341F6"/>
    <w:rsid w:val="00AC54D8"/>
    <w:rsid w:val="00AC7E7D"/>
    <w:rsid w:val="00AD76E2"/>
    <w:rsid w:val="00B05A6C"/>
    <w:rsid w:val="00B20152"/>
    <w:rsid w:val="00B359E4"/>
    <w:rsid w:val="00B54C05"/>
    <w:rsid w:val="00B57D98"/>
    <w:rsid w:val="00B70850"/>
    <w:rsid w:val="00B72525"/>
    <w:rsid w:val="00C066B6"/>
    <w:rsid w:val="00C10DB7"/>
    <w:rsid w:val="00C37BA1"/>
    <w:rsid w:val="00C4674C"/>
    <w:rsid w:val="00C506CF"/>
    <w:rsid w:val="00C72BED"/>
    <w:rsid w:val="00C9578B"/>
    <w:rsid w:val="00CB0055"/>
    <w:rsid w:val="00CB6032"/>
    <w:rsid w:val="00CD6025"/>
    <w:rsid w:val="00D2522B"/>
    <w:rsid w:val="00D422DE"/>
    <w:rsid w:val="00D53AA7"/>
    <w:rsid w:val="00D5459D"/>
    <w:rsid w:val="00D759AD"/>
    <w:rsid w:val="00DA1F4D"/>
    <w:rsid w:val="00DD172A"/>
    <w:rsid w:val="00DE2A2C"/>
    <w:rsid w:val="00E25A26"/>
    <w:rsid w:val="00E4381A"/>
    <w:rsid w:val="00E55D74"/>
    <w:rsid w:val="00EA0C12"/>
    <w:rsid w:val="00F60274"/>
    <w:rsid w:val="00F77FB9"/>
    <w:rsid w:val="00F932E7"/>
    <w:rsid w:val="00F94FEF"/>
    <w:rsid w:val="00FB068F"/>
    <w:rsid w:val="00FC4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16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94F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9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SH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8C496CB79C4B24AE1B90FC4EE7D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697A6-51C7-4583-981A-18D01A61CB9E}"/>
      </w:docPartPr>
      <w:docPartBody>
        <w:p w:rsidR="0096027A" w:rsidRDefault="00C33A6B">
          <w:pPr>
            <w:pStyle w:val="978C496CB79C4B24AE1B90FC4EE7D9B9"/>
          </w:pPr>
          <w:r w:rsidRPr="004D3011">
            <w:t>PHONE:</w:t>
          </w:r>
        </w:p>
      </w:docPartBody>
    </w:docPart>
    <w:docPart>
      <w:docPartPr>
        <w:name w:val="FEC34D1FB3B14E7C8C6490A723204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56937-40D6-4F08-A97B-BFC794CD6D64}"/>
      </w:docPartPr>
      <w:docPartBody>
        <w:p w:rsidR="0096027A" w:rsidRDefault="00C33A6B">
          <w:pPr>
            <w:pStyle w:val="FEC34D1FB3B14E7C8C6490A723204D9F"/>
          </w:pPr>
          <w:r w:rsidRPr="004D3011">
            <w:t>EMAIL:</w:t>
          </w:r>
        </w:p>
      </w:docPartBody>
    </w:docPart>
    <w:docPart>
      <w:docPartPr>
        <w:name w:val="2EC3A5611B4744BF93D74F1062EFC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3E3E6-A3A4-43A6-BF70-4AD94F1C0AD8}"/>
      </w:docPartPr>
      <w:docPartBody>
        <w:p w:rsidR="0096027A" w:rsidRDefault="00C33A6B">
          <w:pPr>
            <w:pStyle w:val="2EC3A5611B4744BF93D74F1062EFCEA2"/>
          </w:pPr>
          <w:r w:rsidRPr="00036450">
            <w:t>EDUCATION</w:t>
          </w:r>
        </w:p>
      </w:docPartBody>
    </w:docPart>
    <w:docPart>
      <w:docPartPr>
        <w:name w:val="F1DD2FB3D03B4B9599EE17790723A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919A0-EF92-4E65-8B24-3C49ED8AC7AF}"/>
      </w:docPartPr>
      <w:docPartBody>
        <w:p w:rsidR="0096027A" w:rsidRDefault="00C33A6B">
          <w:pPr>
            <w:pStyle w:val="F1DD2FB3D03B4B9599EE17790723AA5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A6B"/>
    <w:rsid w:val="00252B1E"/>
    <w:rsid w:val="0096027A"/>
    <w:rsid w:val="00B303A4"/>
    <w:rsid w:val="00BC4C51"/>
    <w:rsid w:val="00C33A6B"/>
    <w:rsid w:val="00E51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51"/>
  </w:style>
  <w:style w:type="paragraph" w:styleId="Heading2">
    <w:name w:val="heading 2"/>
    <w:basedOn w:val="Normal"/>
    <w:next w:val="Normal"/>
    <w:link w:val="Heading2Char"/>
    <w:uiPriority w:val="9"/>
    <w:qFormat/>
    <w:rsid w:val="00BC4C5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C697C27E5488A9D50B61FECDFF730">
    <w:name w:val="D88C697C27E5488A9D50B61FECDFF730"/>
    <w:rsid w:val="00BC4C51"/>
  </w:style>
  <w:style w:type="paragraph" w:customStyle="1" w:styleId="978C496CB79C4B24AE1B90FC4EE7D9B9">
    <w:name w:val="978C496CB79C4B24AE1B90FC4EE7D9B9"/>
    <w:rsid w:val="00BC4C51"/>
  </w:style>
  <w:style w:type="paragraph" w:customStyle="1" w:styleId="DDF86FCD82CD42CB85DFA00CB1C2A3DC">
    <w:name w:val="DDF86FCD82CD42CB85DFA00CB1C2A3DC"/>
    <w:rsid w:val="00BC4C51"/>
  </w:style>
  <w:style w:type="paragraph" w:customStyle="1" w:styleId="FEC34D1FB3B14E7C8C6490A723204D9F">
    <w:name w:val="FEC34D1FB3B14E7C8C6490A723204D9F"/>
    <w:rsid w:val="00BC4C51"/>
  </w:style>
  <w:style w:type="character" w:styleId="Hyperlink">
    <w:name w:val="Hyperlink"/>
    <w:basedOn w:val="DefaultParagraphFont"/>
    <w:uiPriority w:val="99"/>
    <w:unhideWhenUsed/>
    <w:rsid w:val="00BC4C51"/>
    <w:rPr>
      <w:color w:val="C45911" w:themeColor="accent2" w:themeShade="BF"/>
      <w:u w:val="single"/>
    </w:rPr>
  </w:style>
  <w:style w:type="paragraph" w:customStyle="1" w:styleId="2EC3A5611B4744BF93D74F1062EFCEA2">
    <w:name w:val="2EC3A5611B4744BF93D74F1062EFCEA2"/>
    <w:rsid w:val="00BC4C51"/>
  </w:style>
  <w:style w:type="paragraph" w:customStyle="1" w:styleId="F1DD2FB3D03B4B9599EE17790723AA59">
    <w:name w:val="F1DD2FB3D03B4B9599EE17790723AA59"/>
    <w:rsid w:val="00BC4C51"/>
  </w:style>
  <w:style w:type="character" w:customStyle="1" w:styleId="Heading2Char">
    <w:name w:val="Heading 2 Char"/>
    <w:basedOn w:val="DefaultParagraphFont"/>
    <w:link w:val="Heading2"/>
    <w:uiPriority w:val="9"/>
    <w:rsid w:val="00BC4C51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C6A339-1437-4B9E-A70B-2E939455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2021-06-22T08:14:00Z</dcterms:created>
  <dcterms:modified xsi:type="dcterms:W3CDTF">2021-06-22T08:55:00Z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